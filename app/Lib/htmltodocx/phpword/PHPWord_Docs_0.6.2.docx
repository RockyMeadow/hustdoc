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D382B"/>
    <w:multiLevelType w:val="hybridMultilevel"/>
    <w:tmpl w:val="06B6CF14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E37767"/>
    <w:multiLevelType w:val="hybridMultilevel"/>
    <w:tmpl w:val="180CEAE0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F54787"/>
    <w:multiLevelType w:val="hybridMultilevel"/>
    <w:tmpl w:val="82883AD4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A5202E"/>
    <w:multiLevelType w:val="hybridMultilevel"/>
    <w:tmpl w:val="9F0C3C0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A2052B6"/>
    <w:multiLevelType w:val="hybridMultilevel"/>
    <w:tmpl w:val="B952335E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6673E9C"/>
    <w:multiLevelType w:val="hybridMultilevel"/>
    <w:tmpl w:val="30FA70F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B485E"/>
    <w:rsid w:val="00010056"/>
    <w:rsid w:val="00024E7C"/>
    <w:rsid w:val="00040379"/>
    <w:rsid w:val="00044C64"/>
    <w:rsid w:val="00081212"/>
    <w:rsid w:val="00081575"/>
    <w:rsid w:val="000868C9"/>
    <w:rsid w:val="00094032"/>
    <w:rsid w:val="000A0F98"/>
    <w:rsid w:val="000D0BCA"/>
    <w:rsid w:val="001124A6"/>
    <w:rsid w:val="00142C74"/>
    <w:rsid w:val="00197A4D"/>
    <w:rsid w:val="001C04CF"/>
    <w:rsid w:val="001D515F"/>
    <w:rsid w:val="001D79DC"/>
    <w:rsid w:val="001F7A06"/>
    <w:rsid w:val="00200531"/>
    <w:rsid w:val="002074E9"/>
    <w:rsid w:val="00216C1E"/>
    <w:rsid w:val="0025168A"/>
    <w:rsid w:val="00256931"/>
    <w:rsid w:val="002645DF"/>
    <w:rsid w:val="00267845"/>
    <w:rsid w:val="00273354"/>
    <w:rsid w:val="002D0840"/>
    <w:rsid w:val="002D7289"/>
    <w:rsid w:val="00305103"/>
    <w:rsid w:val="0032419E"/>
    <w:rsid w:val="003373FD"/>
    <w:rsid w:val="0034349D"/>
    <w:rsid w:val="00365576"/>
    <w:rsid w:val="00383DAA"/>
    <w:rsid w:val="0038423A"/>
    <w:rsid w:val="00390009"/>
    <w:rsid w:val="003B27C9"/>
    <w:rsid w:val="003C223F"/>
    <w:rsid w:val="003C5C11"/>
    <w:rsid w:val="003C607D"/>
    <w:rsid w:val="003D5663"/>
    <w:rsid w:val="003E6356"/>
    <w:rsid w:val="00402017"/>
    <w:rsid w:val="00420860"/>
    <w:rsid w:val="00430E5A"/>
    <w:rsid w:val="0046498E"/>
    <w:rsid w:val="00474F80"/>
    <w:rsid w:val="004912DB"/>
    <w:rsid w:val="004B3AF9"/>
    <w:rsid w:val="004C7646"/>
    <w:rsid w:val="004D7C22"/>
    <w:rsid w:val="004F33CB"/>
    <w:rsid w:val="00500019"/>
    <w:rsid w:val="00517F40"/>
    <w:rsid w:val="00526654"/>
    <w:rsid w:val="00541D75"/>
    <w:rsid w:val="00546FFB"/>
    <w:rsid w:val="005553B0"/>
    <w:rsid w:val="00556269"/>
    <w:rsid w:val="00562FE1"/>
    <w:rsid w:val="00576B99"/>
    <w:rsid w:val="005826E0"/>
    <w:rsid w:val="005A3D3C"/>
    <w:rsid w:val="005B1665"/>
    <w:rsid w:val="005C1F30"/>
    <w:rsid w:val="005C4219"/>
    <w:rsid w:val="005D53CE"/>
    <w:rsid w:val="005F6CBC"/>
    <w:rsid w:val="006039BC"/>
    <w:rsid w:val="00604892"/>
    <w:rsid w:val="0060747C"/>
    <w:rsid w:val="0061304A"/>
    <w:rsid w:val="00622028"/>
    <w:rsid w:val="00636AA1"/>
    <w:rsid w:val="0065187A"/>
    <w:rsid w:val="006612F4"/>
    <w:rsid w:val="00681125"/>
    <w:rsid w:val="006947A2"/>
    <w:rsid w:val="006A013D"/>
    <w:rsid w:val="006B53A8"/>
    <w:rsid w:val="006D31ED"/>
    <w:rsid w:val="006D40C1"/>
    <w:rsid w:val="00710FBE"/>
    <w:rsid w:val="0071533D"/>
    <w:rsid w:val="00731267"/>
    <w:rsid w:val="007409FB"/>
    <w:rsid w:val="00741FAE"/>
    <w:rsid w:val="00775E0D"/>
    <w:rsid w:val="00785590"/>
    <w:rsid w:val="007A0321"/>
    <w:rsid w:val="007B23A5"/>
    <w:rsid w:val="007C1D1F"/>
    <w:rsid w:val="007D1938"/>
    <w:rsid w:val="008003F8"/>
    <w:rsid w:val="00825F1A"/>
    <w:rsid w:val="00837E2B"/>
    <w:rsid w:val="00857439"/>
    <w:rsid w:val="0087691C"/>
    <w:rsid w:val="008911C7"/>
    <w:rsid w:val="00895320"/>
    <w:rsid w:val="008B2C4B"/>
    <w:rsid w:val="008B78CA"/>
    <w:rsid w:val="008C4A43"/>
    <w:rsid w:val="008E3476"/>
    <w:rsid w:val="008E5264"/>
    <w:rsid w:val="008E6CA2"/>
    <w:rsid w:val="008F3BD1"/>
    <w:rsid w:val="0094263F"/>
    <w:rsid w:val="0095564A"/>
    <w:rsid w:val="00960D93"/>
    <w:rsid w:val="0096546B"/>
    <w:rsid w:val="00966536"/>
    <w:rsid w:val="0096745C"/>
    <w:rsid w:val="00973A05"/>
    <w:rsid w:val="009B485E"/>
    <w:rsid w:val="009D0D26"/>
    <w:rsid w:val="009E1669"/>
    <w:rsid w:val="00A206F7"/>
    <w:rsid w:val="00A224AE"/>
    <w:rsid w:val="00A47EB4"/>
    <w:rsid w:val="00A7577F"/>
    <w:rsid w:val="00A820E6"/>
    <w:rsid w:val="00A85305"/>
    <w:rsid w:val="00A9616B"/>
    <w:rsid w:val="00AA60D2"/>
    <w:rsid w:val="00AC1EE4"/>
    <w:rsid w:val="00AF5F15"/>
    <w:rsid w:val="00B21002"/>
    <w:rsid w:val="00B24DBE"/>
    <w:rsid w:val="00B25AED"/>
    <w:rsid w:val="00B272FA"/>
    <w:rsid w:val="00B30DE1"/>
    <w:rsid w:val="00B33E3F"/>
    <w:rsid w:val="00B43168"/>
    <w:rsid w:val="00B60760"/>
    <w:rsid w:val="00B64C54"/>
    <w:rsid w:val="00B91C17"/>
    <w:rsid w:val="00BB3502"/>
    <w:rsid w:val="00BD3226"/>
    <w:rsid w:val="00BD649C"/>
    <w:rsid w:val="00BE0695"/>
    <w:rsid w:val="00BF1A48"/>
    <w:rsid w:val="00C0070D"/>
    <w:rsid w:val="00C01F50"/>
    <w:rsid w:val="00C062B8"/>
    <w:rsid w:val="00C225E6"/>
    <w:rsid w:val="00C3040B"/>
    <w:rsid w:val="00C349E6"/>
    <w:rsid w:val="00C36A3C"/>
    <w:rsid w:val="00C42781"/>
    <w:rsid w:val="00C42941"/>
    <w:rsid w:val="00C46FFB"/>
    <w:rsid w:val="00C80263"/>
    <w:rsid w:val="00C8494C"/>
    <w:rsid w:val="00C8656E"/>
    <w:rsid w:val="00CD1946"/>
    <w:rsid w:val="00CD2565"/>
    <w:rsid w:val="00CF1CEE"/>
    <w:rsid w:val="00D15D51"/>
    <w:rsid w:val="00D300D9"/>
    <w:rsid w:val="00D70984"/>
    <w:rsid w:val="00D77962"/>
    <w:rsid w:val="00D9158F"/>
    <w:rsid w:val="00D930E1"/>
    <w:rsid w:val="00DA19F9"/>
    <w:rsid w:val="00DA4F3B"/>
    <w:rsid w:val="00DB77D2"/>
    <w:rsid w:val="00DC0A73"/>
    <w:rsid w:val="00DD613A"/>
    <w:rsid w:val="00E077F7"/>
    <w:rsid w:val="00E356FF"/>
    <w:rsid w:val="00E419AC"/>
    <w:rsid w:val="00E507B1"/>
    <w:rsid w:val="00E554C4"/>
    <w:rsid w:val="00E63CCB"/>
    <w:rsid w:val="00E97544"/>
    <w:rsid w:val="00EA1625"/>
    <w:rsid w:val="00EA1CDB"/>
    <w:rsid w:val="00EC4F2D"/>
    <w:rsid w:val="00EF0482"/>
    <w:rsid w:val="00EF6D9E"/>
    <w:rsid w:val="00F17FF9"/>
    <w:rsid w:val="00F337B9"/>
    <w:rsid w:val="00F435C1"/>
    <w:rsid w:val="00F77A35"/>
    <w:rsid w:val="00F80455"/>
    <w:rsid w:val="00F93E5C"/>
    <w:rsid w:val="00F94701"/>
    <w:rsid w:val="00FA38E2"/>
    <w:rsid w:val="00FB3A8E"/>
    <w:rsid w:val="00FB6599"/>
    <w:rsid w:val="00FC4E91"/>
    <w:rsid w:val="00FD40B4"/>
    <w:rsid w:val="00FD7314"/>
    <w:rsid w:val="00FE4B45"/>
    <w:rsid w:val="00FF2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8"/>
        <w:lang w:val="en-GB" w:eastAsia="en-GB" w:bidi="bn-BD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85E"/>
    <w:rPr>
      <w:rFonts w:ascii="Calibri" w:hAnsi="Calibri" w:cs="Calibri"/>
      <w:sz w:val="24"/>
      <w:szCs w:val="24"/>
      <w:lang w:val="en-US" w:eastAsia="de-DE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B485E"/>
    <w:pPr>
      <w:keepNext/>
      <w:outlineLvl w:val="0"/>
    </w:pPr>
    <w:rPr>
      <w:b/>
      <w:bCs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B485E"/>
    <w:pPr>
      <w:keepNext/>
      <w:outlineLvl w:val="1"/>
    </w:pPr>
    <w:rPr>
      <w:b/>
      <w:bCs/>
      <w:color w:val="80808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267845"/>
    <w:pPr>
      <w:keepNext/>
      <w:outlineLvl w:val="2"/>
    </w:pPr>
    <w:rPr>
      <w:b/>
      <w:bCs/>
      <w:color w:val="999999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554C4"/>
    <w:rPr>
      <w:rFonts w:ascii="Cambria" w:hAnsi="Cambria" w:cs="Cambria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554C4"/>
    <w:rPr>
      <w:rFonts w:ascii="Cambria" w:hAnsi="Cambria" w:cs="Cambria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474F80"/>
    <w:rPr>
      <w:rFonts w:ascii="Cambria" w:hAnsi="Cambria" w:cs="Cambria"/>
      <w:b/>
      <w:bCs/>
      <w:sz w:val="26"/>
      <w:szCs w:val="26"/>
      <w:lang w:val="en-US"/>
    </w:rPr>
  </w:style>
  <w:style w:type="table" w:styleId="TableGrid">
    <w:name w:val="Table Grid"/>
    <w:basedOn w:val="TableNormal"/>
    <w:uiPriority w:val="99"/>
    <w:rsid w:val="003C5C11"/>
    <w:rPr>
      <w:rFonts w:ascii="Calibri" w:hAnsi="Calibri"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HP-Code">
    <w:name w:val="PHP-Code"/>
    <w:uiPriority w:val="99"/>
    <w:rsid w:val="00A47EB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  <w:rPr>
      <w:rFonts w:ascii="Courier New" w:hAnsi="Courier New" w:cs="Courier New"/>
      <w:color w:val="000000"/>
      <w:sz w:val="20"/>
      <w:szCs w:val="20"/>
      <w:lang w:val="en-US" w:eastAsia="de-DE" w:bidi="ar-SA"/>
    </w:rPr>
  </w:style>
  <w:style w:type="paragraph" w:styleId="TOC2">
    <w:name w:val="toc 2"/>
    <w:basedOn w:val="Normal"/>
    <w:next w:val="Normal"/>
    <w:autoRedefine/>
    <w:uiPriority w:val="99"/>
    <w:semiHidden/>
    <w:rsid w:val="00267845"/>
    <w:pPr>
      <w:spacing w:after="60"/>
      <w:ind w:left="238"/>
    </w:pPr>
  </w:style>
  <w:style w:type="paragraph" w:styleId="TOC1">
    <w:name w:val="toc 1"/>
    <w:basedOn w:val="Normal"/>
    <w:next w:val="Normal"/>
    <w:autoRedefine/>
    <w:uiPriority w:val="99"/>
    <w:semiHidden/>
    <w:rsid w:val="00267845"/>
    <w:pPr>
      <w:tabs>
        <w:tab w:val="right" w:leader="dot" w:pos="9062"/>
      </w:tabs>
      <w:spacing w:after="60"/>
    </w:pPr>
    <w:rPr>
      <w:noProof/>
    </w:rPr>
  </w:style>
  <w:style w:type="character" w:styleId="Hyperlink">
    <w:name w:val="Hyperlink"/>
    <w:basedOn w:val="DefaultParagraphFont"/>
    <w:uiPriority w:val="99"/>
    <w:rsid w:val="00A47EB4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C849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65576"/>
    <w:rPr>
      <w:rFonts w:ascii="Calibri" w:hAnsi="Calibri" w:cs="Calibri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C849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65576"/>
    <w:rPr>
      <w:rFonts w:ascii="Calibri" w:hAnsi="Calibri" w:cs="Calibri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rsid w:val="00C8494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FB65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15D51"/>
    <w:rPr>
      <w:rFonts w:cs="Times New Roman"/>
      <w:sz w:val="2"/>
      <w:szCs w:val="2"/>
      <w:lang w:val="en-US"/>
    </w:rPr>
  </w:style>
  <w:style w:type="paragraph" w:styleId="TOC3">
    <w:name w:val="toc 3"/>
    <w:basedOn w:val="Normal"/>
    <w:next w:val="Normal"/>
    <w:autoRedefine/>
    <w:uiPriority w:val="99"/>
    <w:semiHidden/>
    <w:locked/>
    <w:rsid w:val="00267845"/>
    <w:pPr>
      <w:spacing w:before="60"/>
      <w:ind w:left="48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19</Pages>
  <Words>3638</Words>
  <Characters>20743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Elements</dc:title>
  <dc:subject/>
  <dc:creator>raw-venture-ad</dc:creator>
  <cp:keywords/>
  <dc:description/>
  <cp:lastModifiedBy>Neil</cp:lastModifiedBy>
  <cp:revision>9</cp:revision>
  <cp:lastPrinted>2010-03-17T16:29:00Z</cp:lastPrinted>
  <dcterms:created xsi:type="dcterms:W3CDTF">2010-07-24T13:08:00Z</dcterms:created>
  <dcterms:modified xsi:type="dcterms:W3CDTF">2012-12-07T20:53:00Z</dcterms:modified>
</cp:coreProperties>
</file>